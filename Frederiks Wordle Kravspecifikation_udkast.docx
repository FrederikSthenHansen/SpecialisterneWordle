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5393" w14:textId="41DDCD43" w:rsidR="00D94B10" w:rsidRDefault="00000000">
      <w:pPr>
        <w:pStyle w:val="Title"/>
      </w:pPr>
      <w:r>
        <w:t>Frederiks Wordle Kravspecifikation:</w:t>
      </w:r>
    </w:p>
    <w:p w14:paraId="75186AF6" w14:textId="44CC6796" w:rsidR="00B6033D" w:rsidRDefault="00B6033D" w:rsidP="00B6033D"/>
    <w:p w14:paraId="70AEC805" w14:textId="71101C0D" w:rsidR="00B6033D" w:rsidRPr="00B6033D" w:rsidRDefault="00B6033D" w:rsidP="00B6033D">
      <w:pPr>
        <w:rPr>
          <w:lang w:val="en-US"/>
        </w:rPr>
      </w:pPr>
      <w:proofErr w:type="spellStart"/>
      <w:r w:rsidRPr="00B6033D">
        <w:rPr>
          <w:lang w:val="en-US"/>
        </w:rPr>
        <w:t>Github</w:t>
      </w:r>
      <w:proofErr w:type="spellEnd"/>
      <w:r w:rsidRPr="00B6033D">
        <w:rPr>
          <w:lang w:val="en-US"/>
        </w:rPr>
        <w:t xml:space="preserve">: </w:t>
      </w:r>
      <w:r w:rsidRPr="00B6033D">
        <w:rPr>
          <w:lang w:val="en-US"/>
        </w:rPr>
        <w:t>https://github.com/FrederikSthenHansen/SpecialisterneWordle.git</w:t>
      </w:r>
    </w:p>
    <w:p w14:paraId="686115F3" w14:textId="77777777" w:rsidR="00D94B10" w:rsidRPr="00B6033D" w:rsidRDefault="00D94B10">
      <w:pPr>
        <w:rPr>
          <w:lang w:val="en-US"/>
        </w:rPr>
      </w:pPr>
    </w:p>
    <w:p w14:paraId="6F940C87" w14:textId="77777777" w:rsidR="00D94B10" w:rsidRPr="00FA5BC6" w:rsidRDefault="0000000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Tekniske krav:</w:t>
      </w:r>
    </w:p>
    <w:p w14:paraId="1DB17D8C" w14:textId="77777777" w:rsidR="00D94B10" w:rsidRDefault="00000000">
      <w:r>
        <w:t xml:space="preserve">1. Appen skal vælge en tilfældig løsning fra Data’en (Format ukendt. Tænker evt. CSV fil). Løsningen opstilles som enten en string eller char[] (eller begge dele) </w:t>
      </w:r>
    </w:p>
    <w:p w14:paraId="3D2A29EB" w14:textId="77777777" w:rsidR="00D94B10" w:rsidRDefault="00000000">
      <w:pPr>
        <w:pStyle w:val="ListParagraph"/>
        <w:numPr>
          <w:ilvl w:val="1"/>
          <w:numId w:val="1"/>
        </w:numPr>
      </w:pPr>
      <w:r>
        <w:t>(optional) Appen skal huske alle tidligere løsninger i denne session</w:t>
      </w:r>
      <w:r>
        <w:rPr>
          <w:rStyle w:val="FootnoteReference"/>
        </w:rPr>
        <w:footnoteReference w:id="1"/>
      </w:r>
      <w:r>
        <w:t xml:space="preserve"> for at hver spilgang kan være unik</w:t>
      </w:r>
    </w:p>
    <w:p w14:paraId="1596EFD8" w14:textId="77777777" w:rsidR="00D94B10" w:rsidRDefault="00000000">
      <w:r>
        <w:t>2. Appen skal kunne holde et char[] der udgør det korrekte svar, samt et char[] der udgør brugerens gæt, samt et enum?[] til angivelse af farver.</w:t>
      </w:r>
    </w:p>
    <w:p w14:paraId="5A7BF248" w14:textId="77777777" w:rsidR="00D94B10" w:rsidRDefault="00000000">
      <w:r>
        <w:t>3. Appen skal acceptere skriftligt input og verificere at inputtet er et engelsk ord på 5 bogstaver uden tal eller specialkarakterer. Gættet indsendes ved tryk på en knap på GUI</w:t>
      </w:r>
    </w:p>
    <w:p w14:paraId="600A9290" w14:textId="77777777" w:rsidR="00D94B10" w:rsidRDefault="00000000">
      <w:r>
        <w:t>4. Appen skal fremvise alle brugerens gæt i en 6x5 tabel med cellerne farvelagt ud fra spillets regler</w:t>
      </w:r>
    </w:p>
    <w:p w14:paraId="10A5996C" w14:textId="77777777" w:rsidR="00D94B10" w:rsidRDefault="00000000">
      <w:r>
        <w:t>5. Appen skal have et victory/failure state der kan nulstille spillet (men optionally huske det under hele sessionens varrighed). Start af ny spilgang sker ved tryk på en knap på GUI.</w:t>
      </w:r>
    </w:p>
    <w:p w14:paraId="3BFB886B" w14:textId="77777777" w:rsidR="00D94B10" w:rsidRDefault="00D94B10"/>
    <w:p w14:paraId="3BAD55F3" w14:textId="77777777" w:rsidR="00D94B10" w:rsidRDefault="00000000">
      <w:pPr>
        <w:rPr>
          <w:b/>
          <w:bCs/>
        </w:rPr>
      </w:pPr>
      <w:r>
        <w:rPr>
          <w:b/>
          <w:bCs/>
        </w:rPr>
        <w:t>Hurtig beskrivelse af processen ved indsendelse af gæt:</w:t>
      </w:r>
    </w:p>
    <w:p w14:paraId="03C72665" w14:textId="77777777" w:rsidR="00D94B10" w:rsidRDefault="00000000">
      <w:r>
        <w:t xml:space="preserve"> Først checkes om gættet matcher løsningen 100% (ja= hele arrayet grønt, informer bruger om sejr). Dette kan</w:t>
      </w:r>
    </w:p>
    <w:p w14:paraId="0A189F60" w14:textId="77777777" w:rsidR="00D94B10" w:rsidRDefault="00000000">
      <w:r>
        <w:t>Dette Gættet nedbrydes herefter skal nedbrydes fra string til char[]</w:t>
      </w:r>
    </w:p>
    <w:p w14:paraId="6DA6DF91" w14:textId="77777777" w:rsidR="00D94B10" w:rsidRDefault="00000000">
      <w:r>
        <w:t>Hvert bogstav fra et teknisk godkendt gæt skal evalueres i forhold til løsningsordet der ligeledes er et Char[]</w:t>
      </w:r>
    </w:p>
    <w:p w14:paraId="35DBB8A2" w14:textId="77777777" w:rsidR="00D94B10" w:rsidRDefault="00D94B10"/>
    <w:p w14:paraId="4946FB8A" w14:textId="77777777" w:rsidR="00D94B10" w:rsidRDefault="00000000">
      <w:r>
        <w:t>For hver char (x) skal evalueres:</w:t>
      </w:r>
    </w:p>
    <w:p w14:paraId="432CAB0F" w14:textId="77777777" w:rsidR="00D94B10" w:rsidRDefault="00000000">
      <w:pPr>
        <w:pStyle w:val="ListParagraph"/>
        <w:numPr>
          <w:ilvl w:val="0"/>
          <w:numId w:val="2"/>
        </w:numPr>
      </w:pPr>
      <w:r>
        <w:t>om x findes i løsningens Char[] (ja= gul, nej= grå)</w:t>
      </w:r>
    </w:p>
    <w:p w14:paraId="23AB34B2" w14:textId="77777777" w:rsidR="00D94B10" w:rsidRDefault="00000000">
      <w:pPr>
        <w:pStyle w:val="ListParagraph"/>
        <w:numPr>
          <w:ilvl w:val="0"/>
          <w:numId w:val="2"/>
        </w:numPr>
      </w:pPr>
      <w:r>
        <w:t>Hvis gul, om gættets placering af Char i char[] matcher placeringen af char i løsnings char[] (ja=grøn)</w:t>
      </w:r>
    </w:p>
    <w:p w14:paraId="7A1146C2" w14:textId="77777777" w:rsidR="00D94B10" w:rsidRDefault="00D94B10"/>
    <w:p w14:paraId="03D4863A" w14:textId="77777777" w:rsidR="00D94B10" w:rsidRDefault="00000000">
      <w:r>
        <w:t xml:space="preserve">Når evaluering af gættet et komplet opdateres tabellen med gættet i de korrekte farver vha værdier fra enum[]. </w:t>
      </w:r>
    </w:p>
    <w:p w14:paraId="0B2E1B64" w14:textId="77777777" w:rsidR="00D94B10" w:rsidRDefault="00D94B10"/>
    <w:p w14:paraId="02DD8746" w14:textId="77777777" w:rsidR="00D94B10" w:rsidRDefault="00000000">
      <w:r>
        <w:lastRenderedPageBreak/>
        <w:t>Når ordet er gættet eller de 6 gæt er brugt uden held, informeres brugeren om sejr/nederlag og en knap til start af ny spilgang dukker frem eller kan klikkes på.</w:t>
      </w:r>
    </w:p>
    <w:p w14:paraId="079B47E6" w14:textId="77777777" w:rsidR="00D94B10" w:rsidRDefault="00D94B10"/>
    <w:p w14:paraId="6B21F043" w14:textId="77777777" w:rsidR="00D94B10" w:rsidRDefault="00000000">
      <w:r>
        <w:rPr>
          <w:b/>
          <w:bCs/>
          <w:sz w:val="32"/>
          <w:szCs w:val="32"/>
        </w:rPr>
        <w:t>Foreslået Løsningsformat:</w:t>
      </w:r>
      <w:r>
        <w:rPr>
          <w:sz w:val="32"/>
          <w:szCs w:val="32"/>
        </w:rPr>
        <w:t xml:space="preserve"> </w:t>
      </w:r>
    </w:p>
    <w:p w14:paraId="100B2388" w14:textId="77777777" w:rsidR="00D94B10" w:rsidRDefault="00000000">
      <w:r>
        <w:t>.NET CORE MVC webapp med @Razor HTML front end</w:t>
      </w:r>
    </w:p>
    <w:p w14:paraId="165EE403" w14:textId="77777777" w:rsidR="00D94B10" w:rsidRDefault="00D94B10"/>
    <w:p w14:paraId="515E0521" w14:textId="77777777" w:rsidR="00D94B10" w:rsidRDefault="00000000">
      <w:r>
        <w:rPr>
          <w:b/>
          <w:bCs/>
        </w:rPr>
        <w:t>Front end:</w:t>
      </w:r>
      <w:r>
        <w:t xml:space="preserve"> HTML med RAZOR: 6x5 table med farver til fremvisning af løsningsforslag. + 1 tekst input felt. Spilleregler stående fast på siden. (Se mockup på næste side)</w:t>
      </w:r>
    </w:p>
    <w:p w14:paraId="1EF7AC1D" w14:textId="77777777" w:rsidR="00D94B10" w:rsidRDefault="00D94B10">
      <w:pPr>
        <w:tabs>
          <w:tab w:val="left" w:pos="5822"/>
        </w:tabs>
      </w:pPr>
    </w:p>
    <w:p w14:paraId="1E92A84F" w14:textId="77777777" w:rsidR="00D94B10" w:rsidRDefault="00000000">
      <w:pPr>
        <w:tabs>
          <w:tab w:val="left" w:pos="5822"/>
        </w:tabs>
      </w:pPr>
      <w:r>
        <w:rPr>
          <w:b/>
          <w:bCs/>
        </w:rPr>
        <w:t xml:space="preserve">Back end: </w:t>
      </w:r>
      <w:r>
        <w:t>En Controller og en Gæt-Processor C# klasser modellaget med en gruppe hjælpeklasser til at løse de enkelte logiske opgaver under evalueringen af gættet, ud fra SOLID princippet.</w:t>
      </w:r>
      <w:r>
        <w:tab/>
      </w:r>
    </w:p>
    <w:p w14:paraId="7B4F9505" w14:textId="77777777" w:rsidR="00D94B10" w:rsidRDefault="00D94B10">
      <w:pPr>
        <w:pageBreakBefore/>
      </w:pPr>
    </w:p>
    <w:p w14:paraId="3714D51B" w14:textId="77777777" w:rsidR="00D94B10" w:rsidRDefault="00000000">
      <w:pPr>
        <w:tabs>
          <w:tab w:val="left" w:pos="5822"/>
        </w:tabs>
      </w:pPr>
      <w:r>
        <w:t>Mockup:</w:t>
      </w:r>
    </w:p>
    <w:tbl>
      <w:tblPr>
        <w:tblpPr w:leftFromText="141" w:rightFromText="141" w:vertAnchor="text" w:horzAnchor="margin" w:tblpXSpec="center" w:tblpY="1215"/>
        <w:tblW w:w="19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2"/>
        <w:gridCol w:w="382"/>
        <w:gridCol w:w="382"/>
        <w:gridCol w:w="382"/>
        <w:gridCol w:w="382"/>
      </w:tblGrid>
      <w:tr w:rsidR="001831A4" w14:paraId="31616CD8" w14:textId="77777777" w:rsidTr="001831A4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DA910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G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BC2C4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U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6BBCA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 xml:space="preserve">E 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306E1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D3183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  <w:r>
              <w:t>S</w:t>
            </w:r>
          </w:p>
        </w:tc>
      </w:tr>
      <w:tr w:rsidR="001831A4" w14:paraId="5215D916" w14:textId="77777777" w:rsidTr="001831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976C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6EA81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33D8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FD9B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3E7B8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4B753507" w14:textId="77777777" w:rsidTr="001831A4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6022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FE426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454866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3DA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43BC0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324343B" w14:textId="77777777" w:rsidTr="001831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80262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45AE58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349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738D45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FF6DC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04C19571" w14:textId="77777777" w:rsidTr="001831A4">
        <w:tblPrEx>
          <w:tblCellMar>
            <w:top w:w="0" w:type="dxa"/>
            <w:bottom w:w="0" w:type="dxa"/>
          </w:tblCellMar>
        </w:tblPrEx>
        <w:trPr>
          <w:trHeight w:val="452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F47E59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FD7AD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1DC4B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CF7EC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FE7E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  <w:tr w:rsidR="001831A4" w14:paraId="34688563" w14:textId="77777777" w:rsidTr="001831A4">
        <w:tblPrEx>
          <w:tblCellMar>
            <w:top w:w="0" w:type="dxa"/>
            <w:bottom w:w="0" w:type="dxa"/>
          </w:tblCellMar>
        </w:tblPrEx>
        <w:trPr>
          <w:trHeight w:val="437"/>
        </w:trPr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8ECCD2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53AE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B074F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F45E61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  <w:tc>
          <w:tcPr>
            <w:tcW w:w="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592AA" w14:textId="77777777" w:rsidR="001831A4" w:rsidRDefault="001831A4" w:rsidP="001831A4">
            <w:pPr>
              <w:tabs>
                <w:tab w:val="left" w:pos="5822"/>
              </w:tabs>
              <w:spacing w:after="0" w:line="240" w:lineRule="auto"/>
            </w:pPr>
          </w:p>
        </w:tc>
      </w:tr>
    </w:tbl>
    <w:p w14:paraId="19F421F6" w14:textId="65437194" w:rsidR="00D94B10" w:rsidRDefault="001831A4" w:rsidP="001831A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F200B2" wp14:editId="2DC84A78">
                <wp:simplePos x="0" y="0"/>
                <wp:positionH relativeFrom="column">
                  <wp:posOffset>2174801</wp:posOffset>
                </wp:positionH>
                <wp:positionV relativeFrom="paragraph">
                  <wp:posOffset>2776257</wp:posOffset>
                </wp:positionV>
                <wp:extent cx="2052956" cy="336554"/>
                <wp:effectExtent l="0" t="0" r="23494" b="25396"/>
                <wp:wrapNone/>
                <wp:docPr id="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2956" cy="336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918B1" w14:textId="77777777" w:rsidR="00D94B10" w:rsidRDefault="00000000">
                            <w:r>
                              <w:t>*Input 5 letter word here*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F200B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71.25pt;margin-top:218.6pt;width:161.65pt;height:2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" strokeweight=".17625mm">
                <v:textbox>
                  <w:txbxContent>
                    <w:p w14:paraId="12E918B1" w14:textId="77777777" w:rsidR="00D94B10" w:rsidRDefault="00000000">
                      <w:r>
                        <w:t>*Input 5 letter word here*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87E1FA" wp14:editId="1DF52890">
                <wp:simplePos x="0" y="0"/>
                <wp:positionH relativeFrom="column">
                  <wp:posOffset>4344643</wp:posOffset>
                </wp:positionH>
                <wp:positionV relativeFrom="paragraph">
                  <wp:posOffset>2543202</wp:posOffset>
                </wp:positionV>
                <wp:extent cx="1029971" cy="600075"/>
                <wp:effectExtent l="0" t="0" r="17779" b="28575"/>
                <wp:wrapSquare wrapText="bothSides"/>
                <wp:docPr id="1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9971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62DAE8" w14:textId="77777777" w:rsidR="00D94B10" w:rsidRDefault="00000000">
                            <w:r>
                              <w:t xml:space="preserve"> </w:t>
                            </w:r>
                            <w:r>
                              <w:t>Click here to</w:t>
                            </w:r>
                          </w:p>
                          <w:p w14:paraId="3274FCC7" w14:textId="77777777" w:rsidR="00D94B10" w:rsidRDefault="00000000">
                            <w:r>
                              <w:t>Submit guess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7E1FA" id="Text Box 2" o:spid="_x0000_s1027" type="#_x0000_t202" style="position:absolute;margin-left:342.1pt;margin-top:200.25pt;width:81.1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" strokeweight=".26467mm">
                <v:textbox>
                  <w:txbxContent>
                    <w:p w14:paraId="7362DAE8" w14:textId="77777777" w:rsidR="00D94B10" w:rsidRDefault="00000000">
                      <w:r>
                        <w:t xml:space="preserve"> </w:t>
                      </w:r>
                      <w:r>
                        <w:t>Click here to</w:t>
                      </w:r>
                    </w:p>
                    <w:p w14:paraId="3274FCC7" w14:textId="77777777" w:rsidR="00D94B10" w:rsidRDefault="00000000">
                      <w:r>
                        <w:t>Submit guess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21CFA3" wp14:editId="10CD0456">
                <wp:simplePos x="0" y="0"/>
                <wp:positionH relativeFrom="margin">
                  <wp:align>left</wp:align>
                </wp:positionH>
                <wp:positionV relativeFrom="paragraph">
                  <wp:posOffset>856061</wp:posOffset>
                </wp:positionV>
                <wp:extent cx="1951987" cy="2585722"/>
                <wp:effectExtent l="0" t="0" r="10163" b="24128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1987" cy="25857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F453EEB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Game rules and instruction here:</w:t>
                            </w:r>
                          </w:p>
                          <w:p w14:paraId="2E8BA6F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 5 letter word, no numbers, no special chars</w:t>
                            </w:r>
                          </w:p>
                          <w:p w14:paraId="3E906922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 guesses</w:t>
                            </w:r>
                          </w:p>
                          <w:p w14:paraId="451E0150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Green field= right letter right place</w:t>
                            </w:r>
                          </w:p>
                          <w:p w14:paraId="2B252A3D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Yellow field= right letter wrong place</w:t>
                            </w:r>
                          </w:p>
                          <w:p w14:paraId="4BD22746" w14:textId="77777777" w:rsidR="00D94B10" w:rsidRDefault="0000000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Grey= Wrong letter wrong Place.</w:t>
                            </w:r>
                          </w:p>
                          <w:p w14:paraId="58397C59" w14:textId="77777777" w:rsidR="00D94B10" w:rsidRDefault="00D94B1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1CFA3" id="_x0000_s1028" type="#_x0000_t202" style="position:absolute;margin-left:0;margin-top:67.4pt;width:153.7pt;height:20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" strokeweight=".26467mm">
                <v:textbox>
                  <w:txbxContent>
                    <w:p w14:paraId="4F453EEB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Game rules and instruction here:</w:t>
                      </w:r>
                    </w:p>
                    <w:p w14:paraId="2E8BA6F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 5 letter word, no numbers, no special chars</w:t>
                      </w:r>
                    </w:p>
                    <w:p w14:paraId="3E906922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 guesses</w:t>
                      </w:r>
                    </w:p>
                    <w:p w14:paraId="451E0150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Green field= right letter right place</w:t>
                      </w:r>
                    </w:p>
                    <w:p w14:paraId="2B252A3D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Yellow field= right letter wrong place</w:t>
                      </w:r>
                    </w:p>
                    <w:p w14:paraId="4BD22746" w14:textId="77777777" w:rsidR="00D94B10" w:rsidRDefault="0000000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Grey= Wrong letter wrong Place.</w:t>
                      </w:r>
                    </w:p>
                    <w:p w14:paraId="58397C59" w14:textId="77777777" w:rsidR="00D94B10" w:rsidRDefault="00D94B1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8789E0" wp14:editId="171A62B0">
                <wp:simplePos x="0" y="0"/>
                <wp:positionH relativeFrom="column">
                  <wp:posOffset>-187333</wp:posOffset>
                </wp:positionH>
                <wp:positionV relativeFrom="paragraph">
                  <wp:posOffset>219401</wp:posOffset>
                </wp:positionV>
                <wp:extent cx="6579866" cy="3449958"/>
                <wp:effectExtent l="0" t="0" r="12065" b="17145"/>
                <wp:wrapNone/>
                <wp:docPr id="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9866" cy="3449958"/>
                        </a:xfrm>
                        <a:prstGeom prst="rect">
                          <a:avLst/>
                        </a:prstGeom>
                        <a:noFill/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3982F0E4" id="Rectangle 1" o:spid="_x0000_s1026" style="position:absolute;margin-left:-14.75pt;margin-top:17.3pt;width:518.1pt;height:271.6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" filled="f" strokecolor="#41719c" strokeweight=".35281mm">
                <v:textbox inset="0,0,0,0"/>
              </v:rect>
            </w:pict>
          </mc:Fallback>
        </mc:AlternateContent>
      </w:r>
      <w:r w:rsidR="000000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BCF2AB" wp14:editId="69B63521">
                <wp:simplePos x="0" y="0"/>
                <wp:positionH relativeFrom="column">
                  <wp:posOffset>2460677</wp:posOffset>
                </wp:positionH>
                <wp:positionV relativeFrom="paragraph">
                  <wp:posOffset>281507</wp:posOffset>
                </wp:positionV>
                <wp:extent cx="683898" cy="257805"/>
                <wp:effectExtent l="0" t="0" r="20952" b="27945"/>
                <wp:wrapNone/>
                <wp:docPr id="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8" cy="257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45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22EF5E2" w14:textId="77777777" w:rsidR="00D94B10" w:rsidRDefault="00000000">
                            <w:r>
                              <w:rPr>
                                <w:color w:val="00000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Wordle </w:t>
                            </w:r>
                            <w:r>
                              <w:rPr>
                                <w:color w:val="000000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mocu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CF2AB" id="Text Box 3" o:spid="_x0000_s1029" type="#_x0000_t202" style="position:absolute;margin-left:193.75pt;margin-top:22.15pt;width:53.85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" strokecolor="white" strokeweight=".17625mm">
                <v:textbox>
                  <w:txbxContent>
                    <w:p w14:paraId="222EF5E2" w14:textId="77777777" w:rsidR="00D94B10" w:rsidRDefault="00000000">
                      <w:r>
                        <w:rPr>
                          <w:color w:val="00000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Wordle </w:t>
                      </w:r>
                      <w:r>
                        <w:rPr>
                          <w:color w:val="000000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mocu</w:t>
                      </w:r>
                    </w:p>
                  </w:txbxContent>
                </v:textbox>
              </v:shape>
            </w:pict>
          </mc:Fallback>
        </mc:AlternateContent>
      </w:r>
    </w:p>
    <w:p w14:paraId="45C79F87" w14:textId="77777777" w:rsidR="00D94B10" w:rsidRDefault="00D94B10"/>
    <w:p w14:paraId="163FCA9F" w14:textId="77777777" w:rsidR="00D94B10" w:rsidRDefault="00D94B10"/>
    <w:p w14:paraId="284D01AA" w14:textId="77777777" w:rsidR="00D94B10" w:rsidRDefault="00D94B10"/>
    <w:p w14:paraId="2D45B0AC" w14:textId="77777777" w:rsidR="00D94B10" w:rsidRDefault="00D94B10"/>
    <w:p w14:paraId="67E886CA" w14:textId="77777777" w:rsidR="00D94B10" w:rsidRDefault="00D94B10"/>
    <w:sectPr w:rsidR="00D94B10">
      <w:pgSz w:w="11906" w:h="16838"/>
      <w:pgMar w:top="1701" w:right="1134" w:bottom="1701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CC6D52" w14:textId="77777777" w:rsidR="00B1211D" w:rsidRDefault="00B1211D">
      <w:pPr>
        <w:spacing w:after="0" w:line="240" w:lineRule="auto"/>
      </w:pPr>
      <w:r>
        <w:separator/>
      </w:r>
    </w:p>
  </w:endnote>
  <w:endnote w:type="continuationSeparator" w:id="0">
    <w:p w14:paraId="73A34269" w14:textId="77777777" w:rsidR="00B1211D" w:rsidRDefault="00B12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2DC89" w14:textId="77777777" w:rsidR="00B1211D" w:rsidRDefault="00B1211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3961FD9" w14:textId="77777777" w:rsidR="00B1211D" w:rsidRDefault="00B1211D">
      <w:pPr>
        <w:spacing w:after="0" w:line="240" w:lineRule="auto"/>
      </w:pPr>
      <w:r>
        <w:continuationSeparator/>
      </w:r>
    </w:p>
  </w:footnote>
  <w:footnote w:id="1">
    <w:p w14:paraId="590E3FA3" w14:textId="77777777" w:rsidR="00D94B10" w:rsidRDefault="00000000">
      <w:pPr>
        <w:pStyle w:val="FootnoteText"/>
      </w:pPr>
      <w:r>
        <w:rPr>
          <w:rStyle w:val="FootnoteReference"/>
        </w:rPr>
        <w:footnoteRef/>
      </w:r>
      <w:r>
        <w:t xml:space="preserve"> Med session menes der fra appen startes til den lukkes.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F153D"/>
    <w:multiLevelType w:val="multilevel"/>
    <w:tmpl w:val="E110C43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start w:val="2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6CD02D4F"/>
    <w:multiLevelType w:val="multilevel"/>
    <w:tmpl w:val="D32249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47441397">
    <w:abstractNumId w:val="0"/>
  </w:num>
  <w:num w:numId="2" w16cid:durableId="1628389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attachedTemplate r:id="rId1"/>
  <w:defaultTabStop w:val="1304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94B10"/>
    <w:rsid w:val="000214F5"/>
    <w:rsid w:val="000E3271"/>
    <w:rsid w:val="001831A4"/>
    <w:rsid w:val="00B1211D"/>
    <w:rsid w:val="00B6033D"/>
    <w:rsid w:val="00D94B10"/>
    <w:rsid w:val="00FA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7BF89"/>
  <w15:docId w15:val="{CAF679DA-DAEA-44FE-A2B3-27A52FC3B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da-DK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  <w:contextualSpacing/>
    </w:pPr>
    <w:rPr>
      <w:rFonts w:ascii="Calibri Light" w:eastAsia="Times New Roman" w:hAnsi="Calibri Light"/>
      <w:spacing w:val="-10"/>
      <w:kern w:val="3"/>
      <w:sz w:val="56"/>
      <w:szCs w:val="56"/>
    </w:rPr>
  </w:style>
  <w:style w:type="character" w:customStyle="1" w:styleId="TitleChar">
    <w:name w:val="Title Char"/>
    <w:basedOn w:val="DefaultParagraphFont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FootnoteText">
    <w:name w:val="footnote text"/>
    <w:basedOn w:val="Normal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rPr>
      <w:sz w:val="20"/>
      <w:szCs w:val="20"/>
    </w:rPr>
  </w:style>
  <w:style w:type="character" w:styleId="FootnoteReference">
    <w:name w:val="footnote reference"/>
    <w:basedOn w:val="DefaultParagraphFont"/>
    <w:rPr>
      <w:position w:val="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Sthen Hansen</dc:creator>
  <dc:description/>
  <cp:lastModifiedBy>Frederik Sthen Hansen</cp:lastModifiedBy>
  <cp:revision>2</cp:revision>
  <dcterms:created xsi:type="dcterms:W3CDTF">2022-09-27T11:19:00Z</dcterms:created>
  <dcterms:modified xsi:type="dcterms:W3CDTF">2022-09-27T11:19:00Z</dcterms:modified>
</cp:coreProperties>
</file>